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500" w:type="pct"/>
        <w:tblLayout w:type="fixed"/>
        <w:tblLook w:val="04A0" w:firstRow="1" w:lastRow="0" w:firstColumn="1" w:lastColumn="0" w:noHBand="0" w:noVBand="1"/>
        <w:tblDescription w:val="Layout table for title"/>
      </w:tblPr>
      <w:tblGrid>
        <w:gridCol w:w="5395"/>
      </w:tblGrid>
      <w:tr w:rsidR="00BA4144" w14:paraId="5AA06709" w14:textId="77777777" w:rsidTr="00BA4144">
        <w:trPr>
          <w:trHeight w:val="4320"/>
        </w:trPr>
        <w:tc>
          <w:tcPr>
            <w:tcW w:w="5000" w:type="pct"/>
          </w:tcPr>
          <w:p w14:paraId="2B1C1316" w14:textId="77777777" w:rsidR="00BA4144" w:rsidRDefault="00BA4144" w:rsidP="001B25CA">
            <w:r>
              <w:t xml:space="preserve">Dream Homes Realty Project Report </w:t>
            </w:r>
          </w:p>
          <w:p w14:paraId="1161FF72" w14:textId="77777777" w:rsidR="00BA4144" w:rsidRDefault="00BA4144" w:rsidP="001B25CA">
            <w:r>
              <w:t>1.Project Introduction:</w:t>
            </w:r>
          </w:p>
          <w:p w14:paraId="299D31A6" w14:textId="77777777" w:rsidR="00BA4144" w:rsidRDefault="00BA4144" w:rsidP="001B25CA">
            <w:r>
              <w:t xml:space="preserve">Introduction  to the "Dream Homes Realty " project. Objectives and goals of the project </w:t>
            </w:r>
          </w:p>
          <w:p w14:paraId="6F830210" w14:textId="77777777" w:rsidR="00BA4144" w:rsidRDefault="00BA4144" w:rsidP="001B25CA">
            <w:r>
              <w:t>1.1 Project Overview</w:t>
            </w:r>
          </w:p>
          <w:p w14:paraId="2A198F8A" w14:textId="77777777" w:rsidR="00BA4144" w:rsidRDefault="00BA4144" w:rsidP="001B25CA">
            <w:r>
              <w:t xml:space="preserve">      Dream Homes Realty are the very well planners. They construct a building and </w:t>
            </w:r>
            <w:proofErr w:type="spellStart"/>
            <w:r>
              <w:t>Furnshing</w:t>
            </w:r>
            <w:proofErr w:type="spellEnd"/>
            <w:r>
              <w:t xml:space="preserve"> to satisfy the customers needs.</w:t>
            </w:r>
          </w:p>
          <w:p w14:paraId="2E5614A1" w14:textId="220732C5" w:rsidR="00BA4144" w:rsidRDefault="00BA4144" w:rsidP="001B25CA">
            <w:r>
              <w:t xml:space="preserve">1.2 purpose:      </w:t>
            </w:r>
          </w:p>
          <w:p w14:paraId="1681EB1B" w14:textId="77777777" w:rsidR="00BA4144" w:rsidRDefault="00BA4144" w:rsidP="001B25CA"/>
          <w:p w14:paraId="5A99EA93" w14:textId="77777777" w:rsidR="00BA4144" w:rsidRDefault="00BA4144" w:rsidP="001B25CA"/>
          <w:p w14:paraId="00FE9977" w14:textId="77777777" w:rsidR="00BA4144" w:rsidRDefault="00BA4144" w:rsidP="001B25CA"/>
          <w:p w14:paraId="610E7429" w14:textId="77777777" w:rsidR="00BA4144" w:rsidRDefault="00BA4144" w:rsidP="001B25CA"/>
          <w:p w14:paraId="3291AC00" w14:textId="77777777" w:rsidR="00BA4144" w:rsidRDefault="00BA4144" w:rsidP="001B25CA"/>
          <w:p w14:paraId="58021E04" w14:textId="77777777" w:rsidR="00BA4144" w:rsidRDefault="00BA4144" w:rsidP="001B25CA">
            <w:r>
              <w:t xml:space="preserve">      The purpose of dream homes Realty is to illustrate the decisions that made about designing the future dream house for the </w:t>
            </w:r>
            <w:proofErr w:type="spellStart"/>
            <w:r>
              <w:t>customers.It</w:t>
            </w:r>
            <w:proofErr w:type="spellEnd"/>
            <w:r>
              <w:t xml:space="preserve"> has to create a future dream for every customers.</w:t>
            </w:r>
          </w:p>
          <w:p w14:paraId="44641CBA" w14:textId="77777777" w:rsidR="00BA4144" w:rsidRDefault="00BA4144" w:rsidP="001B25CA">
            <w:r>
              <w:t>2. Problem Definition and Design Thinking:</w:t>
            </w:r>
          </w:p>
          <w:p w14:paraId="7E3EA5DF" w14:textId="4FAEE183" w:rsidR="00BA4144" w:rsidRDefault="00BA4144" w:rsidP="001B25CA">
            <w:r>
              <w:t>2.1 Empathy map</w:t>
            </w:r>
          </w:p>
        </w:tc>
      </w:tr>
    </w:tbl>
    <w:p w14:paraId="7778153C" w14:textId="77777777" w:rsidR="00A35219" w:rsidRDefault="0052441B">
      <w:r>
        <w:rPr>
          <w:noProof/>
        </w:rPr>
        <w:drawing>
          <wp:inline distT="0" distB="0" distL="0" distR="0" wp14:anchorId="6132BBBD" wp14:editId="38B15B61">
            <wp:extent cx="1261810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81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38AC5" w14:textId="1CC5FAF8" w:rsidR="00A35219" w:rsidRDefault="00A35219">
      <w:pPr>
        <w:pStyle w:val="Heading2"/>
      </w:pPr>
    </w:p>
    <w:p w14:paraId="6E1EC81D" w14:textId="77777777" w:rsidR="003D32ED" w:rsidRDefault="00B81605">
      <w:r>
        <w:t xml:space="preserve">2.2 Ideation and </w:t>
      </w:r>
      <w:proofErr w:type="spellStart"/>
      <w:r>
        <w:t>Brainstrom</w:t>
      </w:r>
      <w:proofErr w:type="spellEnd"/>
    </w:p>
    <w:p w14:paraId="7F1E9543" w14:textId="490208F7" w:rsidR="00A35219" w:rsidRDefault="0052441B">
      <w:r>
        <w:rPr>
          <w:noProof/>
        </w:rPr>
        <w:drawing>
          <wp:inline distT="0" distB="0" distL="0" distR="0" wp14:anchorId="601088B4" wp14:editId="3E606133">
            <wp:extent cx="1922134" cy="1553725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34" cy="155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129BE" w14:textId="683ACDB7" w:rsidR="00A35219" w:rsidRDefault="009A63FF">
      <w:pPr>
        <w:pStyle w:val="Heading2"/>
      </w:pPr>
      <w:r>
        <w:t>3.Result</w:t>
      </w:r>
    </w:p>
    <w:p w14:paraId="6BBB4858" w14:textId="3E209321" w:rsidR="00A35219" w:rsidRDefault="00A35219"/>
    <w:p w14:paraId="0AD34E82" w14:textId="77777777" w:rsidR="00A35219" w:rsidRDefault="0052441B">
      <w:r>
        <w:rPr>
          <w:noProof/>
        </w:rPr>
        <w:drawing>
          <wp:inline distT="0" distB="0" distL="0" distR="0" wp14:anchorId="7ECE6F3C" wp14:editId="492B5799">
            <wp:extent cx="2554514" cy="44254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919" cy="4427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78730" w14:textId="77777777" w:rsidR="006964AC" w:rsidRDefault="006964AC">
      <w:pPr>
        <w:pStyle w:val="Heading2"/>
      </w:pPr>
      <w:r>
        <w:t>4.Advantages and Disadvantages:</w:t>
      </w:r>
    </w:p>
    <w:p w14:paraId="3249E0EE" w14:textId="77777777" w:rsidR="006964AC" w:rsidRDefault="006964AC">
      <w:pPr>
        <w:pStyle w:val="Heading2"/>
      </w:pPr>
      <w:r>
        <w:t xml:space="preserve">   Advantages :</w:t>
      </w:r>
    </w:p>
    <w:p w14:paraId="5746CF8B" w14:textId="77777777" w:rsidR="006964AC" w:rsidRDefault="006964AC">
      <w:pPr>
        <w:pStyle w:val="Heading2"/>
      </w:pPr>
      <w:r>
        <w:t xml:space="preserve">   1.Building your dream house can be a long term investment, as it allows you to create a space that meets your needs now and in the future.</w:t>
      </w:r>
    </w:p>
    <w:p w14:paraId="5294F378" w14:textId="77777777" w:rsidR="006964AC" w:rsidRDefault="006964AC">
      <w:pPr>
        <w:pStyle w:val="Heading2"/>
      </w:pPr>
      <w:r>
        <w:t xml:space="preserve">2.Owning a dream house that you have built from scratch can be a source of pride and satisfaction. </w:t>
      </w:r>
    </w:p>
    <w:p w14:paraId="374D129E" w14:textId="77777777" w:rsidR="006964AC" w:rsidRDefault="006964AC">
      <w:pPr>
        <w:pStyle w:val="Heading2"/>
      </w:pPr>
      <w:r>
        <w:t>3. One of the most significant advantages of building your dream house is ability to customize every aspect of design to your liking.</w:t>
      </w:r>
    </w:p>
    <w:p w14:paraId="22D010F1" w14:textId="77777777" w:rsidR="006964AC" w:rsidRDefault="006964AC">
      <w:pPr>
        <w:pStyle w:val="Heading2"/>
      </w:pPr>
      <w:r>
        <w:t xml:space="preserve"> Disadvantages :</w:t>
      </w:r>
    </w:p>
    <w:p w14:paraId="2326A35A" w14:textId="232E5339" w:rsidR="006964AC" w:rsidRDefault="006964AC">
      <w:pPr>
        <w:pStyle w:val="Heading2"/>
      </w:pPr>
      <w:r>
        <w:t xml:space="preserve">    1. One of the most disadvantages is many people who buy houses end up tied to an expensive mortgage on a place they don’t not to mention the financial strain of a large upfront cost.</w:t>
      </w:r>
    </w:p>
    <w:p w14:paraId="1C557735" w14:textId="5B51AEF7" w:rsidR="006964AC" w:rsidRDefault="006964AC">
      <w:pPr>
        <w:pStyle w:val="Heading2"/>
      </w:pPr>
      <w:r>
        <w:t>2.the most widely recognized disadvantage to purchasing an existing home is that it is likely not going to be the exact dream you’ve envisioned.</w:t>
      </w:r>
    </w:p>
    <w:p w14:paraId="15CAF8FC" w14:textId="77777777" w:rsidR="006964AC" w:rsidRDefault="006964AC">
      <w:pPr>
        <w:pStyle w:val="Heading2"/>
      </w:pPr>
      <w:r>
        <w:t>5.Applications:</w:t>
      </w:r>
    </w:p>
    <w:p w14:paraId="26BE8F06" w14:textId="77777777" w:rsidR="006964AC" w:rsidRDefault="006964AC">
      <w:pPr>
        <w:pStyle w:val="Heading2"/>
      </w:pPr>
      <w:r>
        <w:t>Dream Homes Realty:</w:t>
      </w:r>
    </w:p>
    <w:p w14:paraId="7781AAD9" w14:textId="77777777" w:rsidR="006964AC" w:rsidRDefault="006964AC">
      <w:pPr>
        <w:pStyle w:val="Heading2"/>
      </w:pPr>
      <w:r>
        <w:t xml:space="preserve">A dream house project could involve </w:t>
      </w:r>
      <w:proofErr w:type="spellStart"/>
      <w:r>
        <w:t>designing,landscaping,architecture</w:t>
      </w:r>
      <w:proofErr w:type="spellEnd"/>
      <w:r>
        <w:t xml:space="preserve"> elements that contribute to the overall atmosphere of the city.</w:t>
      </w:r>
    </w:p>
    <w:p w14:paraId="44844696" w14:textId="77777777" w:rsidR="006964AC" w:rsidRDefault="006964AC">
      <w:pPr>
        <w:pStyle w:val="Heading2"/>
      </w:pPr>
      <w:r>
        <w:t>6.conclusion:</w:t>
      </w:r>
    </w:p>
    <w:p w14:paraId="2194B6CB" w14:textId="77777777" w:rsidR="006964AC" w:rsidRDefault="006964AC">
      <w:pPr>
        <w:pStyle w:val="Heading2"/>
      </w:pPr>
      <w:r>
        <w:t xml:space="preserve">       This program had been successfully executed.</w:t>
      </w:r>
    </w:p>
    <w:p w14:paraId="61355C77" w14:textId="77777777" w:rsidR="006964AC" w:rsidRDefault="006964AC">
      <w:pPr>
        <w:pStyle w:val="Heading2"/>
      </w:pPr>
      <w:r>
        <w:t>7.future scope:</w:t>
      </w:r>
    </w:p>
    <w:p w14:paraId="57292F73" w14:textId="77777777" w:rsidR="006964AC" w:rsidRDefault="006964AC">
      <w:pPr>
        <w:pStyle w:val="Heading2"/>
      </w:pPr>
      <w:r>
        <w:t xml:space="preserve">       </w:t>
      </w:r>
      <w:proofErr w:type="spellStart"/>
      <w:r>
        <w:t>Zoho</w:t>
      </w:r>
      <w:proofErr w:type="spellEnd"/>
      <w:r>
        <w:t xml:space="preserve"> development is going to focus on cloud service.</w:t>
      </w:r>
    </w:p>
    <w:p w14:paraId="620E3008" w14:textId="77777777" w:rsidR="006964AC" w:rsidRDefault="006964AC">
      <w:pPr>
        <w:pStyle w:val="Heading2"/>
      </w:pPr>
      <w:r>
        <w:t>8.appendix:</w:t>
      </w:r>
    </w:p>
    <w:p w14:paraId="55559A44" w14:textId="77777777" w:rsidR="006964AC" w:rsidRDefault="006964AC">
      <w:pPr>
        <w:pStyle w:val="Heading2"/>
      </w:pPr>
      <w:r>
        <w:t xml:space="preserve">       </w:t>
      </w:r>
      <w:proofErr w:type="spellStart"/>
      <w:r>
        <w:t>A.source</w:t>
      </w:r>
      <w:proofErr w:type="spellEnd"/>
      <w:r>
        <w:t xml:space="preserve"> code</w:t>
      </w:r>
    </w:p>
    <w:p w14:paraId="500C0A1A" w14:textId="01750050" w:rsidR="006964AC" w:rsidRDefault="006964AC">
      <w:pPr>
        <w:pStyle w:val="Heading2"/>
      </w:pPr>
      <w:r>
        <w:t xml:space="preserve">         https://github.com/PREETHIPADEVI/Dream-House</w:t>
      </w:r>
    </w:p>
    <w:p w14:paraId="7135E786" w14:textId="5BBC4867" w:rsidR="00A35219" w:rsidRDefault="00A35219"/>
    <w:sectPr w:rsidR="00A35219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38951" w14:textId="77777777" w:rsidR="007569C3" w:rsidRDefault="007569C3">
      <w:pPr>
        <w:spacing w:after="0" w:line="240" w:lineRule="auto"/>
      </w:pPr>
      <w:r>
        <w:separator/>
      </w:r>
    </w:p>
  </w:endnote>
  <w:endnote w:type="continuationSeparator" w:id="0">
    <w:p w14:paraId="4F096EDE" w14:textId="77777777" w:rsidR="007569C3" w:rsidRDefault="00756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57BE6" w14:textId="77777777" w:rsidR="007569C3" w:rsidRDefault="007569C3">
      <w:pPr>
        <w:spacing w:after="0" w:line="240" w:lineRule="auto"/>
      </w:pPr>
      <w:r>
        <w:separator/>
      </w:r>
    </w:p>
  </w:footnote>
  <w:footnote w:type="continuationSeparator" w:id="0">
    <w:p w14:paraId="12121EF4" w14:textId="77777777" w:rsidR="007569C3" w:rsidRDefault="00756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621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7902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C3"/>
    <w:rsid w:val="00261956"/>
    <w:rsid w:val="002D70A5"/>
    <w:rsid w:val="003D32ED"/>
    <w:rsid w:val="00436F0C"/>
    <w:rsid w:val="00493E1F"/>
    <w:rsid w:val="004C4A41"/>
    <w:rsid w:val="0052441B"/>
    <w:rsid w:val="00553D4F"/>
    <w:rsid w:val="006964AC"/>
    <w:rsid w:val="0071488B"/>
    <w:rsid w:val="007569C3"/>
    <w:rsid w:val="00794B00"/>
    <w:rsid w:val="007A4016"/>
    <w:rsid w:val="00816A84"/>
    <w:rsid w:val="00840748"/>
    <w:rsid w:val="0085736A"/>
    <w:rsid w:val="00895B01"/>
    <w:rsid w:val="008971FD"/>
    <w:rsid w:val="009A63FF"/>
    <w:rsid w:val="00A20768"/>
    <w:rsid w:val="00A35219"/>
    <w:rsid w:val="00A61922"/>
    <w:rsid w:val="00B34D01"/>
    <w:rsid w:val="00B81605"/>
    <w:rsid w:val="00BA4144"/>
    <w:rsid w:val="00BC50DD"/>
    <w:rsid w:val="00C72B84"/>
    <w:rsid w:val="00C92CDE"/>
    <w:rsid w:val="00C951C9"/>
    <w:rsid w:val="00DD001D"/>
    <w:rsid w:val="00E151C0"/>
    <w:rsid w:val="00E278B4"/>
    <w:rsid w:val="00E5629A"/>
    <w:rsid w:val="00EA11E0"/>
    <w:rsid w:val="00EB0125"/>
    <w:rsid w:val="00ED76EB"/>
    <w:rsid w:val="00F16087"/>
    <w:rsid w:val="00F7264C"/>
    <w:rsid w:val="00FD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D5E56"/>
  <w15:chartTrackingRefBased/>
  <w15:docId w15:val="{8A74406F-6EC5-7844-9A03-C7DBACC1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00"/>
  </w:style>
  <w:style w:type="paragraph" w:styleId="Heading1">
    <w:name w:val="heading 1"/>
    <w:basedOn w:val="Normal"/>
    <w:link w:val="Heading1Char"/>
    <w:uiPriority w:val="3"/>
    <w:qFormat/>
    <w:rsid w:val="00794B00"/>
    <w:pPr>
      <w:keepNext/>
      <w:keepLines/>
      <w:pBdr>
        <w:top w:val="single" w:sz="4" w:space="31" w:color="663366" w:themeColor="accent1"/>
        <w:bottom w:val="single" w:sz="4" w:space="31" w:color="663366" w:themeColor="accent1"/>
      </w:pBdr>
      <w:shd w:val="clear" w:color="auto" w:fill="663366" w:themeFill="accent1"/>
      <w:spacing w:after="320" w:line="240" w:lineRule="auto"/>
      <w:ind w:left="29" w:right="43"/>
      <w:contextualSpacing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A4016"/>
    <w:pPr>
      <w:keepNext/>
      <w:keepLines/>
      <w:spacing w:after="60" w:line="288" w:lineRule="auto"/>
      <w:contextualSpacing/>
      <w:outlineLvl w:val="1"/>
    </w:pPr>
    <w:rPr>
      <w:rFonts w:asciiTheme="majorHAnsi" w:eastAsiaTheme="majorEastAsia" w:hAnsiTheme="majorHAnsi" w:cstheme="majorBidi"/>
      <w:color w:val="4C264C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321932" w:themeColor="accent1" w:themeShade="7F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4"/>
    </w:pPr>
    <w:rPr>
      <w:rFonts w:asciiTheme="majorHAnsi" w:eastAsiaTheme="majorEastAsia" w:hAnsiTheme="majorHAnsi" w:cstheme="majorBidi"/>
      <w:color w:val="4C264C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5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ind w:left="72" w:right="72"/>
      <w:contextualSpacing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240" w:after="120" w:line="240" w:lineRule="auto"/>
      <w:ind w:left="1440" w:right="1440"/>
      <w:contextualSpacing/>
    </w:pPr>
    <w:rPr>
      <w:rFonts w:eastAsiaTheme="minorEastAsia"/>
      <w:color w:val="FFFFFF" w:themeColor="background1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FFFFFF" w:themeColor="background1"/>
      <w:spacing w:val="15"/>
      <w:sz w:val="52"/>
    </w:rPr>
  </w:style>
  <w:style w:type="character" w:customStyle="1" w:styleId="Heading1Char">
    <w:name w:val="Heading 1 Char"/>
    <w:basedOn w:val="DefaultParagraphFont"/>
    <w:link w:val="Heading1"/>
    <w:uiPriority w:val="3"/>
    <w:rsid w:val="00794B00"/>
    <w:rPr>
      <w:rFonts w:asciiTheme="majorHAnsi" w:eastAsiaTheme="majorEastAsia" w:hAnsiTheme="majorHAnsi" w:cstheme="majorBidi"/>
      <w:color w:val="FFFFFF" w:themeColor="background1"/>
      <w:sz w:val="52"/>
      <w:szCs w:val="32"/>
      <w:shd w:val="clear" w:color="auto" w:fill="663366" w:themeFill="accent1"/>
    </w:rPr>
  </w:style>
  <w:style w:type="paragraph" w:styleId="BlockText">
    <w:name w:val="Block Text"/>
    <w:basedOn w:val="Normal"/>
    <w:uiPriority w:val="3"/>
    <w:unhideWhenUsed/>
    <w:qFormat/>
    <w:pPr>
      <w:spacing w:line="240" w:lineRule="auto"/>
      <w:ind w:left="1440" w:right="1440"/>
    </w:pPr>
    <w:rPr>
      <w:rFonts w:eastAsiaTheme="minorEastAsia"/>
      <w:b/>
      <w:iCs/>
      <w:color w:val="FFFFFF" w:themeColor="background1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71F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8971FD"/>
  </w:style>
  <w:style w:type="paragraph" w:styleId="Footer">
    <w:name w:val="footer"/>
    <w:basedOn w:val="Normal"/>
    <w:link w:val="FooterChar"/>
    <w:uiPriority w:val="99"/>
    <w:unhideWhenUsed/>
    <w:rsid w:val="008971FD"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8971FD"/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C26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219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7A4016"/>
    <w:rPr>
      <w:rFonts w:asciiTheme="majorHAnsi" w:eastAsiaTheme="majorEastAsia" w:hAnsiTheme="majorHAnsi" w:cstheme="majorBidi"/>
      <w:color w:val="4C264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table" w:styleId="GridTable1Light-Accent3">
    <w:name w:val="Grid Table 1 Light Accent 3"/>
    <w:basedOn w:val="TableNormal"/>
    <w:uiPriority w:val="46"/>
    <w:rsid w:val="007A4016"/>
    <w:pPr>
      <w:spacing w:after="0" w:line="240" w:lineRule="auto"/>
    </w:pPr>
    <w:tblPr>
      <w:tblStyleRowBandSize w:val="1"/>
      <w:tblStyleColBandSize w:val="1"/>
      <w:tblBorders>
        <w:top w:val="single" w:sz="4" w:space="0" w:color="C1C1D6" w:themeColor="accent3" w:themeTint="66"/>
        <w:left w:val="single" w:sz="4" w:space="0" w:color="C1C1D6" w:themeColor="accent3" w:themeTint="66"/>
        <w:bottom w:val="single" w:sz="4" w:space="0" w:color="C1C1D6" w:themeColor="accent3" w:themeTint="66"/>
        <w:right w:val="single" w:sz="4" w:space="0" w:color="C1C1D6" w:themeColor="accent3" w:themeTint="66"/>
        <w:insideH w:val="single" w:sz="4" w:space="0" w:color="C1C1D6" w:themeColor="accent3" w:themeTint="66"/>
        <w:insideV w:val="single" w:sz="4" w:space="0" w:color="C1C1D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3A3C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A3C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C92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image" Target="media/image3.tmp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tmp" /><Relationship Id="rId5" Type="http://schemas.openxmlformats.org/officeDocument/2006/relationships/styles" Target="styles.xml" /><Relationship Id="rId10" Type="http://schemas.openxmlformats.org/officeDocument/2006/relationships/image" Target="media/image1.tmp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9692A3F-94EC-B947-9A01-1316D32E45F7%7dtf50002065.dotx" TargetMode="External" /></Relationships>
</file>

<file path=word/theme/theme1.xml><?xml version="1.0" encoding="utf-8"?>
<a:theme xmlns:a="http://schemas.openxmlformats.org/drawingml/2006/main" name="Advantage Brochur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orbel">
      <a:maj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AAB0F1E8-D790-4195-98A6-0A532AAFDF8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4f35948-e619-41b3-aa29-22878b09cfd2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61290F5A-49DE-486C-9281-3D7A745E98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41E19-5A77-4B3B-9DB8-733443C973A8}">
  <ds:schemaRefs>
    <ds:schemaRef ds:uri="http://schemas.microsoft.com/office/2006/metadata/properties"/>
    <ds:schemaRef ds:uri="http://www.w3.org/2000/xmlns/"/>
    <ds:schemaRef ds:uri="40262f94-9f35-4ac3-9a90-690165a166b7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%7b49692A3F-94EC-B947-9A01-1316D32E45F7%7dtf50002065.dotx</Template>
  <TotalTime>0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bharathi</dc:creator>
  <cp:keywords/>
  <dc:description/>
  <cp:lastModifiedBy>Divya bharathi</cp:lastModifiedBy>
  <cp:revision>2</cp:revision>
  <dcterms:created xsi:type="dcterms:W3CDTF">2023-10-15T16:11:00Z</dcterms:created>
  <dcterms:modified xsi:type="dcterms:W3CDTF">2023-10-15T16:11:00Z</dcterms:modified>
</cp:coreProperties>
</file>